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E6410A" w14:paraId="7481AEEF" w14:textId="77777777" w:rsidTr="004E4B02">
        <w:tc>
          <w:tcPr>
            <w:tcW w:w="3023" w:type="dxa"/>
          </w:tcPr>
          <w:p w14:paraId="3E123175" w14:textId="26EDF9B3" w:rsidR="00ED349C" w:rsidRPr="005152F2" w:rsidRDefault="00B41E97" w:rsidP="000A0E62">
            <w:pPr>
              <w:pStyle w:val="Ttulo1"/>
              <w:jc w:val="left"/>
            </w:pPr>
            <w:r>
              <w:t xml:space="preserve">      IMGEC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14:paraId="5C8D87E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002946" w14:textId="54F30714" w:rsidR="00F3167F" w:rsidRDefault="00DB4BD5" w:rsidP="00F3167F">
                  <w:pPr>
                    <w:pStyle w:val="Ttulo3"/>
                  </w:pPr>
                  <w:r w:rsidRPr="00DB4BD5">
                    <w:rPr>
                      <w:noProof/>
                      <w:lang w:val="en-US"/>
                    </w:rPr>
                    <w:drawing>
                      <wp:inline distT="0" distB="0" distL="0" distR="0" wp14:anchorId="7997D09B" wp14:editId="16923AFD">
                        <wp:extent cx="1453059" cy="1251799"/>
                        <wp:effectExtent l="0" t="0" r="0" b="571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059" cy="1251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C3F1E" w14:textId="77777777" w:rsidR="00F3167F" w:rsidRDefault="00F3167F" w:rsidP="0009079F">
                  <w:pPr>
                    <w:pStyle w:val="Ttulo3"/>
                  </w:pPr>
                </w:p>
                <w:p w14:paraId="124E2FD4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6A6F4D9A" wp14:editId="4B01043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2C73360F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hLw5fD4UAABacgAADgAAAAAAAAAAAAAAAAAuAgAA&#10;ZHJzL2Uyb0RvYy54bWxQSwECLQAUAAYACAAAACEAaEcb0NgAAAADAQAADwAAAAAAAAAAAAAAAACY&#10;FgAAZHJzL2Rvd25yZXYueG1sUEsFBgAAAAAEAAQA8wAAAJ0XAAAAAA==&#10;">
                            <v:shape id="Forma libre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5CC13E0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CA338A7" w14:textId="570FE4DF" w:rsidR="00E62D09" w:rsidRDefault="00B0233E" w:rsidP="00F3167F">
                  <w:pPr>
                    <w:pStyle w:val="Ttulo3"/>
                  </w:pPr>
                  <w:r>
                    <w:rPr>
                      <w:sz w:val="18"/>
                    </w:rPr>
                    <w:t>imgecspa@gmail.com</w:t>
                  </w:r>
                </w:p>
              </w:tc>
            </w:tr>
            <w:tr w:rsidR="00E62D09" w:rsidRPr="005152F2" w14:paraId="639A80DA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C765B53" w14:textId="77777777"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010C2BDF" wp14:editId="4AFBB4B8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group w14:anchorId="49F3493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FYYmJqJQAA3N4AAA4AAAAAAAAAAAAA&#10;AAAALgIAAGRycy9lMm9Eb2MueG1sUEsBAi0AFAAGAAgAAAAhAGhHG9DYAAAAAwEAAA8AAAAAAAAA&#10;AAAAAAAAxCcAAGRycy9kb3ducmV2LnhtbFBLBQYAAAAABAAEAPMAAADJKAAAAAA=&#10;">
                            <v:shape id="Forma libre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390E00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94E1538" w14:textId="77777777" w:rsidR="00E62D09" w:rsidRDefault="00F3167F" w:rsidP="00F3167F">
                  <w:pPr>
                    <w:pStyle w:val="Ttulo3"/>
                  </w:pPr>
                  <w:r>
                    <w:t>+56 964770499</w:t>
                  </w:r>
                </w:p>
              </w:tc>
            </w:tr>
            <w:tr w:rsidR="00E62D09" w:rsidRPr="005152F2" w14:paraId="43710893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67EE7E52" w14:textId="77777777" w:rsidR="00E62D09" w:rsidRPr="00441EB9" w:rsidRDefault="00F3167F" w:rsidP="00F3167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TITAN 4870 OF.507B santiago</w:t>
                  </w:r>
                </w:p>
              </w:tc>
            </w:tr>
          </w:tbl>
          <w:p w14:paraId="6262C1BF" w14:textId="77777777" w:rsidR="00E62D09" w:rsidRDefault="00E62D09" w:rsidP="0009079F"/>
          <w:p w14:paraId="01AFAE22" w14:textId="785986E1" w:rsidR="00AF4DFE" w:rsidRDefault="00AF4DFE" w:rsidP="0009079F">
            <w:r>
              <w:t>FORMAS DE PAGO:</w:t>
            </w:r>
            <w:r w:rsidR="007C4DC8">
              <w:t>TRANSFERENCIA</w:t>
            </w:r>
          </w:p>
          <w:p w14:paraId="4BB7F77D" w14:textId="13ACCA09" w:rsidR="00AF4DFE" w:rsidRDefault="00AF4DFE" w:rsidP="0009079F">
            <w:r>
              <w:t xml:space="preserve">BANCO </w:t>
            </w:r>
            <w:r w:rsidR="00085C04">
              <w:t>CONSORCIO</w:t>
            </w:r>
          </w:p>
          <w:p w14:paraId="6B9E4589" w14:textId="5A24F96E" w:rsidR="00AF4DFE" w:rsidRDefault="00AF4DFE" w:rsidP="0009079F">
            <w:r>
              <w:t>CTA.</w:t>
            </w:r>
            <w:r w:rsidR="000F1B91">
              <w:t>VISTA</w:t>
            </w:r>
            <w:r>
              <w:t xml:space="preserve"> </w:t>
            </w:r>
            <w:r w:rsidR="00085C04">
              <w:t>4010774865</w:t>
            </w:r>
          </w:p>
          <w:p w14:paraId="2698C284" w14:textId="77777777" w:rsidR="00AF4DFE" w:rsidRDefault="00AF4DFE" w:rsidP="0009079F">
            <w:r>
              <w:t>CARLOS ROBINSON HERNANDEZ BRAVO</w:t>
            </w:r>
          </w:p>
          <w:p w14:paraId="31DE826B" w14:textId="3E3FF11E" w:rsidR="00085C04" w:rsidRPr="005152F2" w:rsidRDefault="00085C04" w:rsidP="0009079F">
            <w:r>
              <w:t>RUT. 6.022.733-0</w:t>
            </w:r>
          </w:p>
        </w:tc>
        <w:tc>
          <w:tcPr>
            <w:tcW w:w="723" w:type="dxa"/>
          </w:tcPr>
          <w:p w14:paraId="403E21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RPr="00E6410A" w14:paraId="5E05DDB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A8CBC08" w14:textId="77777777" w:rsidR="00E62D09" w:rsidRDefault="00E62D09" w:rsidP="008A78B4">
                  <w:pPr>
                    <w:pStyle w:val="Ttulo2"/>
                    <w:jc w:val="left"/>
                  </w:pPr>
                </w:p>
                <w:p w14:paraId="74164736" w14:textId="77777777" w:rsidR="00A56D1A" w:rsidRDefault="00F3167F" w:rsidP="0009079F">
                  <w:pPr>
                    <w:pStyle w:val="Ttulo2"/>
                  </w:pPr>
                  <w:r>
                    <w:t>cotizacion</w:t>
                  </w:r>
                </w:p>
                <w:p w14:paraId="15B6C753" w14:textId="7F7715F4" w:rsidR="00E62D09" w:rsidRPr="005152F2" w:rsidRDefault="00966868" w:rsidP="00966868">
                  <w:pPr>
                    <w:pStyle w:val="Ttulo2"/>
                    <w:jc w:val="left"/>
                  </w:pPr>
                  <w:r>
                    <w:t xml:space="preserve">                                </w:t>
                  </w:r>
                  <w:r w:rsidR="005A7AB6">
                    <w:t xml:space="preserve"> </w:t>
                  </w:r>
                  <w:r w:rsidR="00FA07F7">
                    <w:t xml:space="preserve">     </w:t>
                  </w:r>
                  <w:r w:rsidR="005A7AB6">
                    <w:rPr>
                      <w:lang w:val="es-MX"/>
                    </w:rPr>
                    <w:t>{{num}}</w:t>
                  </w:r>
                </w:p>
                <w:p w14:paraId="259DDFE3" w14:textId="007E42A0" w:rsidR="00BC2A58" w:rsidRDefault="00F3167F" w:rsidP="00106788">
                  <w:pPr>
                    <w:pStyle w:val="Saludo"/>
                    <w:tabs>
                      <w:tab w:val="left" w:pos="3135"/>
                    </w:tabs>
                  </w:pPr>
                  <w:r>
                    <w:rPr>
                      <w:lang w:bidi="es-ES"/>
                    </w:rPr>
                    <w:t>Esti</w:t>
                  </w:r>
                  <w:r w:rsidR="00EF3B75">
                    <w:rPr>
                      <w:lang w:bidi="es-ES"/>
                    </w:rPr>
                    <w:t>mados(a)</w:t>
                  </w:r>
                  <w:r w:rsidR="00CC51D8">
                    <w:rPr>
                      <w:lang w:bidi="es-ES"/>
                    </w:rPr>
                    <w:t xml:space="preserve"> </w:t>
                  </w:r>
                  <w:r w:rsidR="005D472E">
                    <w:rPr>
                      <w:lang w:bidi="es-ES"/>
                    </w:rPr>
                    <w:t>{{name}}</w:t>
                  </w:r>
                </w:p>
                <w:p w14:paraId="34A2BF4A" w14:textId="454916AF" w:rsidR="00F3167F" w:rsidRPr="00363092" w:rsidRDefault="00F3167F" w:rsidP="00BC2A58">
                  <w:pPr>
                    <w:rPr>
                      <w:lang w:val="es-CL"/>
                    </w:rPr>
                  </w:pPr>
                  <w:r w:rsidRPr="00363092">
                    <w:rPr>
                      <w:lang w:val="es-CL"/>
                    </w:rPr>
                    <w:t>FECHA:</w:t>
                  </w:r>
                  <w:r w:rsidR="00E33ECC" w:rsidRPr="00363092">
                    <w:rPr>
                      <w:lang w:val="es-CL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{{date}}</w:t>
                  </w:r>
                </w:p>
                <w:p w14:paraId="2753FAAA" w14:textId="37C1B774" w:rsidR="00106788" w:rsidRDefault="002D6ED5" w:rsidP="00106788">
                  <w:pPr>
                    <w:tabs>
                      <w:tab w:val="left" w:pos="3675"/>
                    </w:tabs>
                    <w:rPr>
                      <w:lang w:val="es-MX"/>
                    </w:rPr>
                  </w:pPr>
                  <w:r w:rsidRPr="009619A8">
                    <w:rPr>
                      <w:lang w:val="es-MX"/>
                    </w:rPr>
                    <w:t>VEHICUL</w:t>
                  </w:r>
                  <w:r w:rsidR="00D33EB7" w:rsidRPr="009619A8">
                    <w:rPr>
                      <w:lang w:val="es-MX"/>
                    </w:rPr>
                    <w:t>O</w:t>
                  </w:r>
                  <w:r w:rsidR="00815409" w:rsidRPr="009619A8">
                    <w:rPr>
                      <w:lang w:val="es-MX"/>
                    </w:rPr>
                    <w:t>:</w:t>
                  </w:r>
                  <w:r w:rsidR="00E56FD8" w:rsidRPr="009619A8">
                    <w:rPr>
                      <w:lang w:val="es-MX"/>
                    </w:rPr>
                    <w:t xml:space="preserve"> </w:t>
                  </w:r>
                  <w:r w:rsidR="005A7AB6">
                    <w:rPr>
                      <w:lang w:val="es-MX"/>
                    </w:rPr>
                    <w:t>{{vehicule}}</w:t>
                  </w:r>
                </w:p>
                <w:p w14:paraId="1F545612" w14:textId="521A3770" w:rsidR="00805940" w:rsidRPr="000D2BED" w:rsidRDefault="00106788" w:rsidP="00106788">
                  <w:pPr>
                    <w:tabs>
                      <w:tab w:val="left" w:pos="3675"/>
                    </w:tabs>
                    <w:rPr>
                      <w:lang w:val="es-CL"/>
                    </w:rPr>
                  </w:pPr>
                  <w:r>
                    <w:rPr>
                      <w:lang w:val="es-MX"/>
                    </w:rPr>
                    <w:t>VIN</w:t>
                  </w:r>
                  <w:r w:rsidR="0055715E">
                    <w:rPr>
                      <w:lang w:val="es-CL"/>
                    </w:rPr>
                    <w:t xml:space="preserve">      </w:t>
                  </w:r>
                  <w:r>
                    <w:rPr>
                      <w:lang w:val="es-CL"/>
                    </w:rPr>
                    <w:t xml:space="preserve">     : </w:t>
                  </w:r>
                  <w:r w:rsidR="005A7AB6">
                    <w:rPr>
                      <w:lang w:val="es-CL"/>
                    </w:rPr>
                    <w:t>{{vin}}</w:t>
                  </w:r>
                </w:p>
                <w:tbl>
                  <w:tblPr>
                    <w:tblStyle w:val="Tablaconcuadrcula"/>
                    <w:tblW w:w="574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3"/>
                    <w:gridCol w:w="1418"/>
                    <w:gridCol w:w="1842"/>
                    <w:gridCol w:w="1549"/>
                  </w:tblGrid>
                  <w:tr w:rsidR="00065E8D" w14:paraId="16EC394B" w14:textId="77777777" w:rsidTr="00B41E97">
                    <w:tc>
                      <w:tcPr>
                        <w:tcW w:w="933" w:type="dxa"/>
                      </w:tcPr>
                      <w:p w14:paraId="0176B002" w14:textId="77777777" w:rsidR="00065E8D" w:rsidRDefault="00065E8D" w:rsidP="00F77C96">
                        <w:pPr>
                          <w:jc w:val="center"/>
                        </w:pPr>
                        <w:r>
                          <w:rPr>
                            <w:sz w:val="12"/>
                          </w:rPr>
                          <w:t>CANT.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4AEA6F" w14:textId="77777777" w:rsidR="00065E8D" w:rsidRDefault="00065E8D" w:rsidP="00F77C96">
                        <w:pPr>
                          <w:jc w:val="center"/>
                        </w:pPr>
                        <w:r>
                          <w:t>Nº DE PARTE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2107685" w14:textId="77777777" w:rsidR="00065E8D" w:rsidRDefault="00065E8D" w:rsidP="00F77C96">
                        <w:pPr>
                          <w:jc w:val="center"/>
                        </w:pPr>
                        <w:r>
                          <w:t>DESCRIPCION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C9FBB95" w14:textId="77777777" w:rsidR="00065E8D" w:rsidRDefault="00065E8D" w:rsidP="00F77C96">
                        <w:pPr>
                          <w:jc w:val="center"/>
                        </w:pPr>
                        <w:r>
                          <w:t>VALOR UNI</w:t>
                        </w:r>
                      </w:p>
                    </w:tc>
                  </w:tr>
                  <w:tr w:rsidR="00065E8D" w14:paraId="116B687A" w14:textId="77777777" w:rsidTr="00B41E97">
                    <w:tc>
                      <w:tcPr>
                        <w:tcW w:w="933" w:type="dxa"/>
                      </w:tcPr>
                      <w:p w14:paraId="7F5EB6F4" w14:textId="19035638" w:rsidR="00065E8D" w:rsidRDefault="00B41E97" w:rsidP="00E07D8C">
                        <w:r>
                          <w:rPr>
                            <w:lang w:val="es-MX"/>
                          </w:rPr>
                          <w:t>{{n_1}}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6F9D9E22" w14:textId="0817815E" w:rsidR="00065E8D" w:rsidRDefault="00B41E97" w:rsidP="00EC440B">
                        <w:r>
                          <w:rPr>
                            <w:lang w:val="es-MX"/>
                          </w:rPr>
                          <w:t>{{np_1}}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CC862FC" w14:textId="55BF7823" w:rsidR="00065E8D" w:rsidRDefault="00B41E97" w:rsidP="00975753">
                        <w:pPr>
                          <w:tabs>
                            <w:tab w:val="left" w:pos="1455"/>
                          </w:tabs>
                        </w:pPr>
                        <w:r>
                          <w:rPr>
                            <w:lang w:val="es-MX"/>
                          </w:rPr>
                          <w:t>{{desc_1}}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E8A0EEC" w14:textId="624917F6" w:rsidR="00065E8D" w:rsidRDefault="00B41E97" w:rsidP="00E33ECC">
                        <w:r>
                          <w:rPr>
                            <w:lang w:val="es-MX"/>
                          </w:rPr>
                          <w:t>{{prc_1}}</w:t>
                        </w:r>
                      </w:p>
                    </w:tc>
                  </w:tr>
                  <w:tr w:rsidR="00B41E97" w:rsidRPr="0063351A" w14:paraId="6C3E3C3E" w14:textId="77777777" w:rsidTr="00B41E97">
                    <w:tc>
                      <w:tcPr>
                        <w:tcW w:w="933" w:type="dxa"/>
                      </w:tcPr>
                      <w:p w14:paraId="6093C3CB" w14:textId="1510C50D" w:rsidR="00B41E97" w:rsidRDefault="00B41E97" w:rsidP="00B41E97">
                        <w:r>
                          <w:rPr>
                            <w:lang w:val="es-MX"/>
                          </w:rPr>
                          <w:t>{{n_2}}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FCB3AC9" w14:textId="3C201DE0" w:rsidR="00B41E97" w:rsidRDefault="00B41E97" w:rsidP="00B41E97">
                        <w:r>
                          <w:rPr>
                            <w:lang w:val="es-MX"/>
                          </w:rPr>
                          <w:t>{{np_2}}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529AE40B" w14:textId="17EC97A8" w:rsidR="00B41E97" w:rsidRDefault="00B41E97" w:rsidP="00B41E97">
                        <w:r>
                          <w:rPr>
                            <w:lang w:val="es-MX"/>
                          </w:rPr>
                          <w:t>{{desc_2}}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B2B6E96" w14:textId="0126F74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{{prc_2}}</w:t>
                        </w:r>
                      </w:p>
                    </w:tc>
                  </w:tr>
                  <w:tr w:rsidR="00B41E97" w:rsidRPr="0063351A" w14:paraId="47E86F82" w14:textId="77777777" w:rsidTr="00B41E97">
                    <w:tc>
                      <w:tcPr>
                        <w:tcW w:w="933" w:type="dxa"/>
                      </w:tcPr>
                      <w:p w14:paraId="2A9A08DE" w14:textId="0222372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{{n_3}}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252E751" w14:textId="3726E2A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{{np_3}}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180F0E1" w14:textId="3385C5B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{{desc_3}}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AA5DBA6" w14:textId="4E350D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{{prc_3}}</w:t>
                        </w:r>
                      </w:p>
                    </w:tc>
                  </w:tr>
                  <w:tr w:rsidR="00B41E97" w:rsidRPr="0063351A" w14:paraId="746B7FB9" w14:textId="77777777" w:rsidTr="00B41E97">
                    <w:tc>
                      <w:tcPr>
                        <w:tcW w:w="933" w:type="dxa"/>
                      </w:tcPr>
                      <w:p w14:paraId="3B0A9FF9" w14:textId="2994BE46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{{n_4}}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1A7F3D1" w14:textId="69D311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{{np_4}}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43416308" w14:textId="36B6A5BB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{{desc_4}}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3E80F609" w14:textId="25D6962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{{prc_4}}</w:t>
                        </w:r>
                      </w:p>
                    </w:tc>
                  </w:tr>
                  <w:tr w:rsidR="00B41E97" w:rsidRPr="0063351A" w14:paraId="4A75DA0A" w14:textId="77777777" w:rsidTr="00B41E97">
                    <w:tc>
                      <w:tcPr>
                        <w:tcW w:w="933" w:type="dxa"/>
                      </w:tcPr>
                      <w:p w14:paraId="5B0FCED9" w14:textId="1E6BD5B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{{n_5}}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087F3161" w14:textId="61631CA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{{np_5}}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29601DA" w14:textId="70172777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{{desc_5}}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FD1B0BC" w14:textId="53D6D21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{{prc_5}}</w:t>
                        </w:r>
                      </w:p>
                    </w:tc>
                  </w:tr>
                  <w:tr w:rsidR="00B41E97" w:rsidRPr="0063351A" w14:paraId="0E50857F" w14:textId="77777777" w:rsidTr="00B41E97">
                    <w:tc>
                      <w:tcPr>
                        <w:tcW w:w="933" w:type="dxa"/>
                      </w:tcPr>
                      <w:p w14:paraId="263A7EE3" w14:textId="39B0DD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{{n_6}}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2D22885B" w14:textId="324EA93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{{np_6}}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20D5E640" w14:textId="38DF56F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{{desc_6}}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8EEDAE6" w14:textId="04D4E2D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{{prc_6}}</w:t>
                        </w:r>
                      </w:p>
                    </w:tc>
                  </w:tr>
                  <w:tr w:rsidR="00B41E97" w:rsidRPr="0063351A" w14:paraId="1D3916E4" w14:textId="77777777" w:rsidTr="00B41E97">
                    <w:tc>
                      <w:tcPr>
                        <w:tcW w:w="933" w:type="dxa"/>
                      </w:tcPr>
                      <w:p w14:paraId="421E07BE" w14:textId="6CCE51E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{{n_7}}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51BDD1E" w14:textId="0EBEF44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{{np_7}}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8FE7A40" w14:textId="3A64C8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{{desc_7}}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5A4C57E" w14:textId="673166A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{{prc_7}}</w:t>
                        </w:r>
                      </w:p>
                    </w:tc>
                  </w:tr>
                  <w:tr w:rsidR="00B41E97" w:rsidRPr="0063351A" w14:paraId="28FAAA62" w14:textId="77777777" w:rsidTr="00B41E97">
                    <w:tc>
                      <w:tcPr>
                        <w:tcW w:w="933" w:type="dxa"/>
                      </w:tcPr>
                      <w:p w14:paraId="322FF16F" w14:textId="281E568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{{n_8}}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744E0989" w14:textId="4EAD47D1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{{np_8}}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70D0C148" w14:textId="0DD30645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{{desc_8}}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393D262" w14:textId="1418FB5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{{prc_8}}</w:t>
                        </w:r>
                      </w:p>
                    </w:tc>
                  </w:tr>
                  <w:tr w:rsidR="00B41E97" w:rsidRPr="0063351A" w14:paraId="6DBF77E3" w14:textId="77777777" w:rsidTr="00B41E97">
                    <w:tc>
                      <w:tcPr>
                        <w:tcW w:w="933" w:type="dxa"/>
                      </w:tcPr>
                      <w:p w14:paraId="33672E98" w14:textId="60FE351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{{n_9}}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8735184" w14:textId="68A8ED79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{{np_9}}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1B0AF5B2" w14:textId="002526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{{desc_9}}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0E805EBF" w14:textId="57A549FF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{{prc_9}}</w:t>
                        </w:r>
                      </w:p>
                    </w:tc>
                  </w:tr>
                  <w:tr w:rsidR="00B41E97" w:rsidRPr="0063351A" w14:paraId="2DB21006" w14:textId="77777777" w:rsidTr="00B41E97">
                    <w:tc>
                      <w:tcPr>
                        <w:tcW w:w="933" w:type="dxa"/>
                      </w:tcPr>
                      <w:p w14:paraId="656729A3" w14:textId="1347B3A3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{{n_10}}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41B53AE4" w14:textId="33AB1EEA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{{np_10}}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60A10D26" w14:textId="2C47D9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{{desc_10}}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D826038" w14:textId="7B149D1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{{prc_10}}</w:t>
                        </w:r>
                      </w:p>
                    </w:tc>
                  </w:tr>
                  <w:tr w:rsidR="00B41E97" w:rsidRPr="0063351A" w14:paraId="78DF0532" w14:textId="77777777" w:rsidTr="00B41E97">
                    <w:tc>
                      <w:tcPr>
                        <w:tcW w:w="933" w:type="dxa"/>
                      </w:tcPr>
                      <w:p w14:paraId="231D7B31" w14:textId="40C3267E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{{n_11}}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D0BC571" w14:textId="46CDB652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{{np_11}}</w:t>
                        </w:r>
                      </w:p>
                    </w:tc>
                    <w:tc>
                      <w:tcPr>
                        <w:tcW w:w="1842" w:type="dxa"/>
                      </w:tcPr>
                      <w:p w14:paraId="07A25433" w14:textId="5B60F338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{{desc_11}}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7984DB53" w14:textId="60DC6DC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MX"/>
                          </w:rPr>
                          <w:t>{{prc_11}}</w:t>
                        </w:r>
                      </w:p>
                    </w:tc>
                  </w:tr>
                  <w:tr w:rsidR="00B41E97" w:rsidRPr="00E6410A" w14:paraId="4B44BA86" w14:textId="77777777" w:rsidTr="00B41E97">
                    <w:trPr>
                      <w:trHeight w:val="252"/>
                    </w:trPr>
                    <w:tc>
                      <w:tcPr>
                        <w:tcW w:w="933" w:type="dxa"/>
                      </w:tcPr>
                      <w:p w14:paraId="1ED74DB8" w14:textId="3ACF4B9D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4CD5DBE" w14:textId="3B5EB194" w:rsidR="00B41E97" w:rsidRPr="00C843BF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59209F5" w14:textId="24671B90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</w:t>
                        </w:r>
                        <w:r>
                          <w:rPr>
                            <w:lang w:val="es-CL"/>
                          </w:rPr>
                          <w:t xml:space="preserve"> SUB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1E94BDDE" w14:textId="6046E23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{{sub_total}}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756618C8" w14:textId="77777777" w:rsidTr="00B41E97">
                    <w:tc>
                      <w:tcPr>
                        <w:tcW w:w="933" w:type="dxa"/>
                      </w:tcPr>
                      <w:p w14:paraId="26B48E75" w14:textId="4F07BED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77C9E7EE" w14:textId="1EB63479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17D395F7" w14:textId="58D5DB98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</w:t>
                        </w:r>
                        <w:r>
                          <w:rPr>
                            <w:lang w:val="es-CL"/>
                          </w:rPr>
                          <w:t xml:space="preserve"> 19% I.V.A.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2B2CEBFD" w14:textId="16AD8AA8" w:rsidR="00B41E97" w:rsidRPr="00B463C6" w:rsidRDefault="00B41E97" w:rsidP="00B41E97">
                        <w:pPr>
                          <w:tabs>
                            <w:tab w:val="left" w:pos="94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   </w:t>
                        </w:r>
                        <w:r>
                          <w:rPr>
                            <w:lang w:val="es-MX"/>
                          </w:rPr>
                          <w:t>{{iva}}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  <w:tr w:rsidR="00B41E97" w:rsidRPr="00E6410A" w14:paraId="531AAE66" w14:textId="77777777" w:rsidTr="00B41E97">
                    <w:tc>
                      <w:tcPr>
                        <w:tcW w:w="933" w:type="dxa"/>
                      </w:tcPr>
                      <w:p w14:paraId="68D1A29F" w14:textId="2DEC12AF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418" w:type="dxa"/>
                      </w:tcPr>
                      <w:p w14:paraId="4D58923D" w14:textId="40022902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</w:p>
                    </w:tc>
                    <w:tc>
                      <w:tcPr>
                        <w:tcW w:w="1842" w:type="dxa"/>
                      </w:tcPr>
                      <w:p w14:paraId="59EF1E40" w14:textId="321A5824" w:rsidR="00B41E97" w:rsidRPr="00B463C6" w:rsidRDefault="00B41E97" w:rsidP="00B41E97">
                        <w:pPr>
                          <w:rPr>
                            <w:lang w:val="es-CL"/>
                          </w:rPr>
                        </w:pPr>
                        <w:r w:rsidRPr="00B463C6">
                          <w:rPr>
                            <w:lang w:val="es-CL"/>
                          </w:rPr>
                          <w:t xml:space="preserve">                </w:t>
                        </w:r>
                        <w:r>
                          <w:rPr>
                            <w:lang w:val="es-CL"/>
                          </w:rPr>
                          <w:t xml:space="preserve"> TOTAL</w:t>
                        </w:r>
                      </w:p>
                    </w:tc>
                    <w:tc>
                      <w:tcPr>
                        <w:tcW w:w="1549" w:type="dxa"/>
                      </w:tcPr>
                      <w:p w14:paraId="45687343" w14:textId="04639B1D" w:rsidR="00B41E97" w:rsidRPr="00B463C6" w:rsidRDefault="00B41E97" w:rsidP="00B41E97">
                        <w:pPr>
                          <w:tabs>
                            <w:tab w:val="left" w:pos="855"/>
                          </w:tabs>
                          <w:rPr>
                            <w:lang w:val="es-CL"/>
                          </w:rPr>
                        </w:pPr>
                        <w:r>
                          <w:rPr>
                            <w:lang w:val="es-CL"/>
                          </w:rPr>
                          <w:t xml:space="preserve">$ </w:t>
                        </w:r>
                        <w:r>
                          <w:rPr>
                            <w:lang w:val="es-MX"/>
                          </w:rPr>
                          <w:t>{{total}}</w:t>
                        </w:r>
                        <w:r>
                          <w:rPr>
                            <w:lang w:val="es-CL"/>
                          </w:rPr>
                          <w:t>.-</w:t>
                        </w:r>
                      </w:p>
                    </w:tc>
                  </w:tr>
                </w:tbl>
                <w:p w14:paraId="175F7D7F" w14:textId="30E10D18" w:rsidR="00C843BF" w:rsidRDefault="00711D12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</w:t>
                  </w:r>
                </w:p>
                <w:p w14:paraId="0E1D4E21" w14:textId="5FBB4239" w:rsidR="000F461A" w:rsidRDefault="00B72520" w:rsidP="000F461A">
                  <w:pPr>
                    <w:tabs>
                      <w:tab w:val="left" w:pos="4845"/>
                    </w:tabs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>NOTA: VALIDEZ COTIZAC</w:t>
                  </w:r>
                  <w:r w:rsidR="000A0E62">
                    <w:rPr>
                      <w:sz w:val="24"/>
                      <w:lang w:val="es-CL"/>
                    </w:rPr>
                    <w:t>ION 5 DIAS.</w:t>
                  </w:r>
                </w:p>
                <w:p w14:paraId="5BF75102" w14:textId="2276DE0F" w:rsidR="002C0B55" w:rsidRPr="00B463C6" w:rsidRDefault="00F16496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        </w:t>
                  </w:r>
                </w:p>
                <w:p w14:paraId="26D82291" w14:textId="72E84517" w:rsidR="00E6410A" w:rsidRDefault="00E6410A" w:rsidP="00BC2A58">
                  <w:pPr>
                    <w:rPr>
                      <w:sz w:val="24"/>
                      <w:lang w:val="es-CL"/>
                    </w:rPr>
                  </w:pPr>
                </w:p>
                <w:p w14:paraId="45F07CCF" w14:textId="29935CC7" w:rsidR="00A47690" w:rsidRPr="00B463C6" w:rsidRDefault="00A47690" w:rsidP="00BC2A58">
                  <w:pPr>
                    <w:rPr>
                      <w:sz w:val="24"/>
                      <w:lang w:val="es-CL"/>
                    </w:rPr>
                  </w:pPr>
                  <w:r>
                    <w:rPr>
                      <w:sz w:val="24"/>
                      <w:lang w:val="es-CL"/>
                    </w:rPr>
                    <w:t xml:space="preserve">     </w:t>
                  </w:r>
                </w:p>
                <w:p w14:paraId="32E8CC89" w14:textId="3E5BEB2E" w:rsidR="00C843BF" w:rsidRPr="00B463C6" w:rsidRDefault="00C843BF" w:rsidP="00BC2A58">
                  <w:pPr>
                    <w:rPr>
                      <w:sz w:val="24"/>
                      <w:lang w:val="es-CL"/>
                    </w:rPr>
                  </w:pPr>
                </w:p>
                <w:p w14:paraId="0CAF674E" w14:textId="748567FD" w:rsidR="00153F78" w:rsidRPr="00B463C6" w:rsidRDefault="00153F78" w:rsidP="00BC2A58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  <w:p w14:paraId="192C92BB" w14:textId="78634C6B" w:rsidR="00ED349C" w:rsidRPr="00907471" w:rsidRDefault="00153F78" w:rsidP="0054219C">
                  <w:pPr>
                    <w:rPr>
                      <w:sz w:val="24"/>
                      <w:lang w:val="es-CL"/>
                    </w:rPr>
                  </w:pPr>
                  <w:r w:rsidRPr="00B463C6">
                    <w:rPr>
                      <w:sz w:val="24"/>
                      <w:lang w:val="es-CL"/>
                    </w:rPr>
                    <w:t xml:space="preserve">            </w:t>
                  </w:r>
                </w:p>
              </w:tc>
            </w:tr>
          </w:tbl>
          <w:p w14:paraId="2217576D" w14:textId="77777777" w:rsidR="00E62D09" w:rsidRPr="00B463C6" w:rsidRDefault="00E62D09" w:rsidP="0009079F">
            <w:pPr>
              <w:rPr>
                <w:lang w:val="es-CL"/>
              </w:rPr>
            </w:pPr>
          </w:p>
        </w:tc>
      </w:tr>
    </w:tbl>
    <w:p w14:paraId="2E210BD3" w14:textId="77777777" w:rsidR="004416AD" w:rsidRPr="00B463C6" w:rsidRDefault="004416AD" w:rsidP="004E4B02">
      <w:pPr>
        <w:pStyle w:val="Sinespaciado"/>
        <w:rPr>
          <w:lang w:val="es-CL"/>
        </w:rPr>
      </w:pPr>
    </w:p>
    <w:sectPr w:rsidR="004416AD" w:rsidRPr="00B463C6" w:rsidSect="00174F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DD4B" w14:textId="77777777" w:rsidR="00014810" w:rsidRDefault="00014810" w:rsidP="005E79E1">
      <w:pPr>
        <w:spacing w:after="0" w:line="240" w:lineRule="auto"/>
      </w:pPr>
      <w:r>
        <w:separator/>
      </w:r>
    </w:p>
  </w:endnote>
  <w:endnote w:type="continuationSeparator" w:id="0">
    <w:p w14:paraId="6AA3E2C3" w14:textId="77777777" w:rsidR="00014810" w:rsidRDefault="00014810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99D456" w14:textId="0E3E786A"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619A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3D538CC" wp14:editId="05F0C5E7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du="http://schemas.microsoft.com/office/word/2023/wordml/word16du">
              <w:pict>
                <v:group w14:anchorId="3F0F766D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DCB5" w14:textId="77777777" w:rsidR="00087030" w:rsidRDefault="00087030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8000C9F" wp14:editId="44F0F82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658117F5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h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6B98" w14:textId="77777777" w:rsidR="00014810" w:rsidRDefault="00014810" w:rsidP="005E79E1">
      <w:pPr>
        <w:spacing w:after="0" w:line="240" w:lineRule="auto"/>
      </w:pPr>
      <w:r>
        <w:separator/>
      </w:r>
    </w:p>
  </w:footnote>
  <w:footnote w:type="continuationSeparator" w:id="0">
    <w:p w14:paraId="4902224E" w14:textId="77777777" w:rsidR="00014810" w:rsidRDefault="00014810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597B" w14:textId="77777777" w:rsidR="005E79E1" w:rsidRDefault="005E79E1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118D850" wp14:editId="112F6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0BDFA4FD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654E" w14:textId="77777777" w:rsidR="00087030" w:rsidRDefault="00087030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E4CF97" wp14:editId="64FC8E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du="http://schemas.microsoft.com/office/word/2023/wordml/word16du">
          <w:pict>
            <v:group w14:anchorId="275A14BC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x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g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tYv1P78WAADarAAA&#10;DgAAAAAAAAAAAAAAAAAuAgAAZHJzL2Uyb0RvYy54bWxQSwECLQAUAAYACAAAACEATPEK5dwAAAAF&#10;AQAADwAAAAAAAAAAAAAAAAAZGQAAZHJzL2Rvd25yZXYueG1sUEsFBgAAAAAEAAQA8wAAACIaAAAA&#10;AA==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F1"/>
    <w:rsid w:val="00004221"/>
    <w:rsid w:val="00010A30"/>
    <w:rsid w:val="00014810"/>
    <w:rsid w:val="0001785C"/>
    <w:rsid w:val="000246DD"/>
    <w:rsid w:val="00033363"/>
    <w:rsid w:val="00034D50"/>
    <w:rsid w:val="00035CE1"/>
    <w:rsid w:val="0003742C"/>
    <w:rsid w:val="000423C0"/>
    <w:rsid w:val="00047B2B"/>
    <w:rsid w:val="000510B7"/>
    <w:rsid w:val="0005384D"/>
    <w:rsid w:val="00056D65"/>
    <w:rsid w:val="000631B9"/>
    <w:rsid w:val="00065295"/>
    <w:rsid w:val="00065E8D"/>
    <w:rsid w:val="0007759D"/>
    <w:rsid w:val="000817E3"/>
    <w:rsid w:val="00083773"/>
    <w:rsid w:val="00085C04"/>
    <w:rsid w:val="00087030"/>
    <w:rsid w:val="0009112D"/>
    <w:rsid w:val="00092B8A"/>
    <w:rsid w:val="000A0E62"/>
    <w:rsid w:val="000A5376"/>
    <w:rsid w:val="000A7E33"/>
    <w:rsid w:val="000B6F04"/>
    <w:rsid w:val="000C0597"/>
    <w:rsid w:val="000D2BED"/>
    <w:rsid w:val="000E1415"/>
    <w:rsid w:val="000E2981"/>
    <w:rsid w:val="000E6313"/>
    <w:rsid w:val="000F1745"/>
    <w:rsid w:val="000F1B91"/>
    <w:rsid w:val="000F461A"/>
    <w:rsid w:val="000F5850"/>
    <w:rsid w:val="00104124"/>
    <w:rsid w:val="00104A44"/>
    <w:rsid w:val="00104A67"/>
    <w:rsid w:val="00104B8B"/>
    <w:rsid w:val="00106788"/>
    <w:rsid w:val="001162E7"/>
    <w:rsid w:val="00143550"/>
    <w:rsid w:val="00146FFB"/>
    <w:rsid w:val="00153F78"/>
    <w:rsid w:val="001615E7"/>
    <w:rsid w:val="00163931"/>
    <w:rsid w:val="00166EF3"/>
    <w:rsid w:val="00171524"/>
    <w:rsid w:val="00173D66"/>
    <w:rsid w:val="00174F2B"/>
    <w:rsid w:val="00176E44"/>
    <w:rsid w:val="0018179D"/>
    <w:rsid w:val="00186C04"/>
    <w:rsid w:val="00190B1C"/>
    <w:rsid w:val="00194989"/>
    <w:rsid w:val="001A017A"/>
    <w:rsid w:val="001A183F"/>
    <w:rsid w:val="001A5ACE"/>
    <w:rsid w:val="001A65B3"/>
    <w:rsid w:val="001B32F5"/>
    <w:rsid w:val="001C0A7B"/>
    <w:rsid w:val="001C2107"/>
    <w:rsid w:val="001C3C21"/>
    <w:rsid w:val="001D60BC"/>
    <w:rsid w:val="001D7D32"/>
    <w:rsid w:val="001F0A9E"/>
    <w:rsid w:val="001F24A0"/>
    <w:rsid w:val="001F6CE8"/>
    <w:rsid w:val="001F6E1B"/>
    <w:rsid w:val="001F7782"/>
    <w:rsid w:val="00203723"/>
    <w:rsid w:val="0021107D"/>
    <w:rsid w:val="0021172D"/>
    <w:rsid w:val="00213BC8"/>
    <w:rsid w:val="00215E82"/>
    <w:rsid w:val="00216817"/>
    <w:rsid w:val="00220CD2"/>
    <w:rsid w:val="00253B9D"/>
    <w:rsid w:val="00254D15"/>
    <w:rsid w:val="002557C0"/>
    <w:rsid w:val="00276A93"/>
    <w:rsid w:val="00293B83"/>
    <w:rsid w:val="00295C33"/>
    <w:rsid w:val="002A1B01"/>
    <w:rsid w:val="002A4640"/>
    <w:rsid w:val="002A6661"/>
    <w:rsid w:val="002B43AA"/>
    <w:rsid w:val="002B444C"/>
    <w:rsid w:val="002B79B9"/>
    <w:rsid w:val="002C0B55"/>
    <w:rsid w:val="002C2413"/>
    <w:rsid w:val="002C354F"/>
    <w:rsid w:val="002D6ED5"/>
    <w:rsid w:val="002D7ED7"/>
    <w:rsid w:val="002E1BF5"/>
    <w:rsid w:val="002E5A18"/>
    <w:rsid w:val="002E62CE"/>
    <w:rsid w:val="002E63C2"/>
    <w:rsid w:val="002E7A81"/>
    <w:rsid w:val="002F3720"/>
    <w:rsid w:val="002F4ABB"/>
    <w:rsid w:val="002F7BBE"/>
    <w:rsid w:val="0030255A"/>
    <w:rsid w:val="00302BDD"/>
    <w:rsid w:val="003078B6"/>
    <w:rsid w:val="0032735E"/>
    <w:rsid w:val="0033226F"/>
    <w:rsid w:val="00333E71"/>
    <w:rsid w:val="00335F27"/>
    <w:rsid w:val="003363C6"/>
    <w:rsid w:val="003367DD"/>
    <w:rsid w:val="003401A4"/>
    <w:rsid w:val="003509EA"/>
    <w:rsid w:val="003516FF"/>
    <w:rsid w:val="00360284"/>
    <w:rsid w:val="003614D7"/>
    <w:rsid w:val="0036219B"/>
    <w:rsid w:val="0036277A"/>
    <w:rsid w:val="003629E9"/>
    <w:rsid w:val="00363092"/>
    <w:rsid w:val="00374256"/>
    <w:rsid w:val="00376B14"/>
    <w:rsid w:val="0038539E"/>
    <w:rsid w:val="0038655B"/>
    <w:rsid w:val="00396E7E"/>
    <w:rsid w:val="003A1957"/>
    <w:rsid w:val="003B482B"/>
    <w:rsid w:val="003E0B7A"/>
    <w:rsid w:val="003E7454"/>
    <w:rsid w:val="003F4684"/>
    <w:rsid w:val="00405068"/>
    <w:rsid w:val="004054CC"/>
    <w:rsid w:val="004062B4"/>
    <w:rsid w:val="0041195C"/>
    <w:rsid w:val="004163A2"/>
    <w:rsid w:val="0041785F"/>
    <w:rsid w:val="00420EF4"/>
    <w:rsid w:val="004242EC"/>
    <w:rsid w:val="00432E46"/>
    <w:rsid w:val="00434B40"/>
    <w:rsid w:val="00440358"/>
    <w:rsid w:val="004416AD"/>
    <w:rsid w:val="00451937"/>
    <w:rsid w:val="00467AE0"/>
    <w:rsid w:val="0047168A"/>
    <w:rsid w:val="004741C2"/>
    <w:rsid w:val="004A318F"/>
    <w:rsid w:val="004B25B4"/>
    <w:rsid w:val="004B2DFB"/>
    <w:rsid w:val="004B348D"/>
    <w:rsid w:val="004B74B8"/>
    <w:rsid w:val="004D2228"/>
    <w:rsid w:val="004D31B8"/>
    <w:rsid w:val="004E2FC7"/>
    <w:rsid w:val="004E4B02"/>
    <w:rsid w:val="004F0314"/>
    <w:rsid w:val="004F368B"/>
    <w:rsid w:val="004F7474"/>
    <w:rsid w:val="00500BEC"/>
    <w:rsid w:val="00504634"/>
    <w:rsid w:val="00511581"/>
    <w:rsid w:val="00511C41"/>
    <w:rsid w:val="00513E4E"/>
    <w:rsid w:val="00516D6E"/>
    <w:rsid w:val="00534929"/>
    <w:rsid w:val="005362E3"/>
    <w:rsid w:val="00540355"/>
    <w:rsid w:val="0054219C"/>
    <w:rsid w:val="00556A1C"/>
    <w:rsid w:val="0055715E"/>
    <w:rsid w:val="00564419"/>
    <w:rsid w:val="00565EB5"/>
    <w:rsid w:val="00566091"/>
    <w:rsid w:val="005709B1"/>
    <w:rsid w:val="0058278F"/>
    <w:rsid w:val="005A1B1B"/>
    <w:rsid w:val="005A7AB6"/>
    <w:rsid w:val="005B0E6C"/>
    <w:rsid w:val="005C04BE"/>
    <w:rsid w:val="005C2E4B"/>
    <w:rsid w:val="005C6437"/>
    <w:rsid w:val="005C6EF4"/>
    <w:rsid w:val="005C7F6F"/>
    <w:rsid w:val="005D093F"/>
    <w:rsid w:val="005D2D1E"/>
    <w:rsid w:val="005D3E03"/>
    <w:rsid w:val="005D472E"/>
    <w:rsid w:val="005D606F"/>
    <w:rsid w:val="005D6413"/>
    <w:rsid w:val="005E194A"/>
    <w:rsid w:val="005E2171"/>
    <w:rsid w:val="005E2C87"/>
    <w:rsid w:val="005E79E1"/>
    <w:rsid w:val="005F61BF"/>
    <w:rsid w:val="00601006"/>
    <w:rsid w:val="00601F97"/>
    <w:rsid w:val="00603464"/>
    <w:rsid w:val="006062C9"/>
    <w:rsid w:val="00612605"/>
    <w:rsid w:val="00621262"/>
    <w:rsid w:val="006222AC"/>
    <w:rsid w:val="006257C8"/>
    <w:rsid w:val="0063351A"/>
    <w:rsid w:val="0063499E"/>
    <w:rsid w:val="00634EA0"/>
    <w:rsid w:val="00640FE3"/>
    <w:rsid w:val="00642B91"/>
    <w:rsid w:val="006451E6"/>
    <w:rsid w:val="00653129"/>
    <w:rsid w:val="00666833"/>
    <w:rsid w:val="00677B87"/>
    <w:rsid w:val="00681E25"/>
    <w:rsid w:val="006960C1"/>
    <w:rsid w:val="00696EC6"/>
    <w:rsid w:val="006A3CE7"/>
    <w:rsid w:val="006A5179"/>
    <w:rsid w:val="006A5357"/>
    <w:rsid w:val="006A5CB9"/>
    <w:rsid w:val="006B538D"/>
    <w:rsid w:val="006B6729"/>
    <w:rsid w:val="006C0154"/>
    <w:rsid w:val="006C568F"/>
    <w:rsid w:val="006C6A77"/>
    <w:rsid w:val="006D0969"/>
    <w:rsid w:val="006E4BB5"/>
    <w:rsid w:val="007009A6"/>
    <w:rsid w:val="00702241"/>
    <w:rsid w:val="00703852"/>
    <w:rsid w:val="00705DE7"/>
    <w:rsid w:val="0070673F"/>
    <w:rsid w:val="00710FCB"/>
    <w:rsid w:val="00711D12"/>
    <w:rsid w:val="007168B4"/>
    <w:rsid w:val="00720A7F"/>
    <w:rsid w:val="00724B91"/>
    <w:rsid w:val="00727864"/>
    <w:rsid w:val="00730F74"/>
    <w:rsid w:val="00733CDE"/>
    <w:rsid w:val="00744FE7"/>
    <w:rsid w:val="00747FD9"/>
    <w:rsid w:val="00751208"/>
    <w:rsid w:val="007536C9"/>
    <w:rsid w:val="00767BDF"/>
    <w:rsid w:val="00772D18"/>
    <w:rsid w:val="007735AE"/>
    <w:rsid w:val="0077752C"/>
    <w:rsid w:val="00777CAC"/>
    <w:rsid w:val="007918BA"/>
    <w:rsid w:val="00795523"/>
    <w:rsid w:val="00796476"/>
    <w:rsid w:val="007A091A"/>
    <w:rsid w:val="007A4339"/>
    <w:rsid w:val="007A5FAA"/>
    <w:rsid w:val="007B029B"/>
    <w:rsid w:val="007B3ACB"/>
    <w:rsid w:val="007B71D8"/>
    <w:rsid w:val="007C4B5B"/>
    <w:rsid w:val="007C4DC8"/>
    <w:rsid w:val="007C6E2E"/>
    <w:rsid w:val="007D4EE1"/>
    <w:rsid w:val="007E5FF4"/>
    <w:rsid w:val="007E78BA"/>
    <w:rsid w:val="007F0A60"/>
    <w:rsid w:val="007F2B41"/>
    <w:rsid w:val="007F3503"/>
    <w:rsid w:val="00805940"/>
    <w:rsid w:val="00807555"/>
    <w:rsid w:val="00815409"/>
    <w:rsid w:val="00815BE7"/>
    <w:rsid w:val="00817BCB"/>
    <w:rsid w:val="00841A7F"/>
    <w:rsid w:val="0084530F"/>
    <w:rsid w:val="00846376"/>
    <w:rsid w:val="00850FD5"/>
    <w:rsid w:val="00851335"/>
    <w:rsid w:val="00851ACC"/>
    <w:rsid w:val="0085300F"/>
    <w:rsid w:val="00853574"/>
    <w:rsid w:val="00862827"/>
    <w:rsid w:val="00863417"/>
    <w:rsid w:val="008719AE"/>
    <w:rsid w:val="00872A59"/>
    <w:rsid w:val="00874712"/>
    <w:rsid w:val="008766D4"/>
    <w:rsid w:val="00880521"/>
    <w:rsid w:val="008827BE"/>
    <w:rsid w:val="008A0CD3"/>
    <w:rsid w:val="008A0F17"/>
    <w:rsid w:val="008A188A"/>
    <w:rsid w:val="008A639D"/>
    <w:rsid w:val="008A78B4"/>
    <w:rsid w:val="008B588A"/>
    <w:rsid w:val="008C21EC"/>
    <w:rsid w:val="008D0DFF"/>
    <w:rsid w:val="008F3EA9"/>
    <w:rsid w:val="008F4960"/>
    <w:rsid w:val="00907471"/>
    <w:rsid w:val="00916C1C"/>
    <w:rsid w:val="00921922"/>
    <w:rsid w:val="00922866"/>
    <w:rsid w:val="009358E8"/>
    <w:rsid w:val="00951BE1"/>
    <w:rsid w:val="009534C9"/>
    <w:rsid w:val="00956025"/>
    <w:rsid w:val="00956313"/>
    <w:rsid w:val="009607F1"/>
    <w:rsid w:val="009619A8"/>
    <w:rsid w:val="00962BE6"/>
    <w:rsid w:val="00964B7B"/>
    <w:rsid w:val="00965849"/>
    <w:rsid w:val="00966868"/>
    <w:rsid w:val="00974605"/>
    <w:rsid w:val="00975753"/>
    <w:rsid w:val="0097716D"/>
    <w:rsid w:val="00980CCF"/>
    <w:rsid w:val="00985DD3"/>
    <w:rsid w:val="0099543A"/>
    <w:rsid w:val="00995E21"/>
    <w:rsid w:val="009B02D8"/>
    <w:rsid w:val="009C335D"/>
    <w:rsid w:val="009C416E"/>
    <w:rsid w:val="009D2D27"/>
    <w:rsid w:val="009D4254"/>
    <w:rsid w:val="009D4CCE"/>
    <w:rsid w:val="009E1953"/>
    <w:rsid w:val="009E44D3"/>
    <w:rsid w:val="009F1F85"/>
    <w:rsid w:val="00A04843"/>
    <w:rsid w:val="00A07B77"/>
    <w:rsid w:val="00A133AF"/>
    <w:rsid w:val="00A23292"/>
    <w:rsid w:val="00A23F79"/>
    <w:rsid w:val="00A25D69"/>
    <w:rsid w:val="00A26585"/>
    <w:rsid w:val="00A40A81"/>
    <w:rsid w:val="00A42D48"/>
    <w:rsid w:val="00A45352"/>
    <w:rsid w:val="00A47690"/>
    <w:rsid w:val="00A567EA"/>
    <w:rsid w:val="00A56D1A"/>
    <w:rsid w:val="00A5707A"/>
    <w:rsid w:val="00A630F2"/>
    <w:rsid w:val="00A63C89"/>
    <w:rsid w:val="00A64AB3"/>
    <w:rsid w:val="00A65523"/>
    <w:rsid w:val="00A65ED6"/>
    <w:rsid w:val="00A759C0"/>
    <w:rsid w:val="00A87C47"/>
    <w:rsid w:val="00AB26ED"/>
    <w:rsid w:val="00AC62DC"/>
    <w:rsid w:val="00AF4DFE"/>
    <w:rsid w:val="00B0233E"/>
    <w:rsid w:val="00B0529C"/>
    <w:rsid w:val="00B077DC"/>
    <w:rsid w:val="00B10A82"/>
    <w:rsid w:val="00B10CB1"/>
    <w:rsid w:val="00B136F0"/>
    <w:rsid w:val="00B32F84"/>
    <w:rsid w:val="00B41E97"/>
    <w:rsid w:val="00B42B89"/>
    <w:rsid w:val="00B44178"/>
    <w:rsid w:val="00B463C6"/>
    <w:rsid w:val="00B547EB"/>
    <w:rsid w:val="00B57EE2"/>
    <w:rsid w:val="00B627C8"/>
    <w:rsid w:val="00B72520"/>
    <w:rsid w:val="00B905B5"/>
    <w:rsid w:val="00B905E5"/>
    <w:rsid w:val="00B92FE2"/>
    <w:rsid w:val="00B9449B"/>
    <w:rsid w:val="00BA771F"/>
    <w:rsid w:val="00BA7ADB"/>
    <w:rsid w:val="00BC2A58"/>
    <w:rsid w:val="00BC5C81"/>
    <w:rsid w:val="00BC6B64"/>
    <w:rsid w:val="00BD026D"/>
    <w:rsid w:val="00BD3CC7"/>
    <w:rsid w:val="00BE434E"/>
    <w:rsid w:val="00BF46C0"/>
    <w:rsid w:val="00C01967"/>
    <w:rsid w:val="00C26985"/>
    <w:rsid w:val="00C35FCF"/>
    <w:rsid w:val="00C36D56"/>
    <w:rsid w:val="00C41D11"/>
    <w:rsid w:val="00C4334E"/>
    <w:rsid w:val="00C60D39"/>
    <w:rsid w:val="00C630E2"/>
    <w:rsid w:val="00C828DB"/>
    <w:rsid w:val="00C8384F"/>
    <w:rsid w:val="00C8392D"/>
    <w:rsid w:val="00C843BF"/>
    <w:rsid w:val="00C86DC9"/>
    <w:rsid w:val="00CA2C22"/>
    <w:rsid w:val="00CA559C"/>
    <w:rsid w:val="00CB5AD2"/>
    <w:rsid w:val="00CC51D8"/>
    <w:rsid w:val="00CC7E37"/>
    <w:rsid w:val="00CD1170"/>
    <w:rsid w:val="00CE2164"/>
    <w:rsid w:val="00CE7F57"/>
    <w:rsid w:val="00CF31AB"/>
    <w:rsid w:val="00D0423C"/>
    <w:rsid w:val="00D07E61"/>
    <w:rsid w:val="00D12375"/>
    <w:rsid w:val="00D14CD9"/>
    <w:rsid w:val="00D1770F"/>
    <w:rsid w:val="00D177CA"/>
    <w:rsid w:val="00D254F4"/>
    <w:rsid w:val="00D26352"/>
    <w:rsid w:val="00D27803"/>
    <w:rsid w:val="00D33EB7"/>
    <w:rsid w:val="00D37EA5"/>
    <w:rsid w:val="00D41E6F"/>
    <w:rsid w:val="00D464FF"/>
    <w:rsid w:val="00D5086C"/>
    <w:rsid w:val="00D50A10"/>
    <w:rsid w:val="00D51DA9"/>
    <w:rsid w:val="00D60A06"/>
    <w:rsid w:val="00D637C0"/>
    <w:rsid w:val="00D651F5"/>
    <w:rsid w:val="00D909D2"/>
    <w:rsid w:val="00DA5834"/>
    <w:rsid w:val="00DB08A0"/>
    <w:rsid w:val="00DB3608"/>
    <w:rsid w:val="00DB4BD5"/>
    <w:rsid w:val="00DC0574"/>
    <w:rsid w:val="00DC08DF"/>
    <w:rsid w:val="00DD1A24"/>
    <w:rsid w:val="00DD2020"/>
    <w:rsid w:val="00DD22EF"/>
    <w:rsid w:val="00DD33A1"/>
    <w:rsid w:val="00DD4966"/>
    <w:rsid w:val="00DD4E80"/>
    <w:rsid w:val="00DD6A83"/>
    <w:rsid w:val="00DD70B9"/>
    <w:rsid w:val="00DD723C"/>
    <w:rsid w:val="00DE2411"/>
    <w:rsid w:val="00DE7169"/>
    <w:rsid w:val="00DF6CA5"/>
    <w:rsid w:val="00E07D8C"/>
    <w:rsid w:val="00E124E4"/>
    <w:rsid w:val="00E12F98"/>
    <w:rsid w:val="00E14245"/>
    <w:rsid w:val="00E22177"/>
    <w:rsid w:val="00E24065"/>
    <w:rsid w:val="00E33ECC"/>
    <w:rsid w:val="00E4242E"/>
    <w:rsid w:val="00E458CC"/>
    <w:rsid w:val="00E54BE2"/>
    <w:rsid w:val="00E56F29"/>
    <w:rsid w:val="00E56FD8"/>
    <w:rsid w:val="00E610F1"/>
    <w:rsid w:val="00E62D09"/>
    <w:rsid w:val="00E6410A"/>
    <w:rsid w:val="00E740EA"/>
    <w:rsid w:val="00E847EF"/>
    <w:rsid w:val="00E90A82"/>
    <w:rsid w:val="00E94278"/>
    <w:rsid w:val="00EA5A8C"/>
    <w:rsid w:val="00EB2CD2"/>
    <w:rsid w:val="00EC440B"/>
    <w:rsid w:val="00ED349C"/>
    <w:rsid w:val="00ED5C8B"/>
    <w:rsid w:val="00EE7549"/>
    <w:rsid w:val="00EE77E4"/>
    <w:rsid w:val="00EF3B75"/>
    <w:rsid w:val="00F0338F"/>
    <w:rsid w:val="00F16496"/>
    <w:rsid w:val="00F244F1"/>
    <w:rsid w:val="00F2556B"/>
    <w:rsid w:val="00F313C7"/>
    <w:rsid w:val="00F3167F"/>
    <w:rsid w:val="00F31E8E"/>
    <w:rsid w:val="00F41274"/>
    <w:rsid w:val="00F412A9"/>
    <w:rsid w:val="00F5049C"/>
    <w:rsid w:val="00F50D91"/>
    <w:rsid w:val="00F54B71"/>
    <w:rsid w:val="00F5766C"/>
    <w:rsid w:val="00F6034B"/>
    <w:rsid w:val="00F6267C"/>
    <w:rsid w:val="00F63105"/>
    <w:rsid w:val="00F721F0"/>
    <w:rsid w:val="00F77C96"/>
    <w:rsid w:val="00F8282C"/>
    <w:rsid w:val="00F83E0F"/>
    <w:rsid w:val="00F91B2E"/>
    <w:rsid w:val="00F9298C"/>
    <w:rsid w:val="00F9582C"/>
    <w:rsid w:val="00FA07F7"/>
    <w:rsid w:val="00FA4A9F"/>
    <w:rsid w:val="00FA53A6"/>
    <w:rsid w:val="00FA6843"/>
    <w:rsid w:val="00FB024A"/>
    <w:rsid w:val="00FB6404"/>
    <w:rsid w:val="00FB68F1"/>
    <w:rsid w:val="00FE53A1"/>
    <w:rsid w:val="00FE62DC"/>
    <w:rsid w:val="00FF08DE"/>
    <w:rsid w:val="00FF13A6"/>
    <w:rsid w:val="00FF25C1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B6844"/>
  <w15:chartTrackingRefBased/>
  <w15:docId w15:val="{6F6CE4C9-8222-4720-8289-DD98EEFD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gar\AppData\Roaming\Microsoft\Plantillas\Carta%20de%20presentaci&#243;n%20creativa%20dise&#241;ada%20por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7638-ED99-4E78-BD03-7C110F60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</Template>
  <TotalTime>4989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Gonzalo Nicolás Hernández Álvarez (gonzalo.hernandez)</cp:lastModifiedBy>
  <cp:revision>193</cp:revision>
  <cp:lastPrinted>2023-06-02T20:24:00Z</cp:lastPrinted>
  <dcterms:created xsi:type="dcterms:W3CDTF">2020-06-11T20:41:00Z</dcterms:created>
  <dcterms:modified xsi:type="dcterms:W3CDTF">2023-10-19T22:11:00Z</dcterms:modified>
</cp:coreProperties>
</file>